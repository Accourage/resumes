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5AD" w:rsidRDefault="00D9627F" w:rsidP="00D9627F">
      <w:pPr>
        <w:pStyle w:val="Title"/>
      </w:pPr>
      <w:r>
        <w:t>Infor</w:t>
      </w:r>
      <w:bookmarkStart w:id="0" w:name="_GoBack"/>
      <w:bookmarkEnd w:id="0"/>
      <w:r>
        <w:t>mation Technology Resume</w:t>
      </w:r>
    </w:p>
    <w:p w:rsidR="00D9627F" w:rsidRDefault="00D9627F" w:rsidP="00D9627F">
      <w:pPr>
        <w:pStyle w:val="Subtitle"/>
      </w:pPr>
      <w:r>
        <w:t>CIST 2100 – Organizations, Applications &amp; Technology</w:t>
      </w:r>
    </w:p>
    <w:p w:rsidR="00FE6C23" w:rsidRDefault="00FE6C23" w:rsidP="00DD498E"/>
    <w:tbl>
      <w:tblPr>
        <w:tblStyle w:val="GridTable1Light-Accent1"/>
        <w:tblW w:w="0" w:type="auto"/>
        <w:tblLook w:val="0400" w:firstRow="0" w:lastRow="0" w:firstColumn="0" w:lastColumn="0" w:noHBand="0" w:noVBand="1"/>
      </w:tblPr>
      <w:tblGrid>
        <w:gridCol w:w="3415"/>
        <w:gridCol w:w="5935"/>
      </w:tblGrid>
      <w:tr w:rsidR="00DD498E" w:rsidTr="00DD498E">
        <w:tc>
          <w:tcPr>
            <w:tcW w:w="3415" w:type="dxa"/>
          </w:tcPr>
          <w:p w:rsidR="00DD498E" w:rsidRPr="00FE6C23" w:rsidRDefault="002D018D" w:rsidP="005452D9">
            <w:r>
              <w:t>Tyler Davis</w:t>
            </w:r>
          </w:p>
        </w:tc>
        <w:tc>
          <w:tcPr>
            <w:tcW w:w="5935" w:type="dxa"/>
          </w:tcPr>
          <w:p w:rsidR="00DD498E" w:rsidRDefault="002D018D" w:rsidP="005452D9">
            <w:hyperlink r:id="rId4" w:history="1">
              <w:r w:rsidRPr="005A6A29">
                <w:rPr>
                  <w:rStyle w:val="Hyperlink"/>
                </w:rPr>
                <w:t>tylerdavis@unomaha.edu</w:t>
              </w:r>
            </w:hyperlink>
          </w:p>
        </w:tc>
      </w:tr>
    </w:tbl>
    <w:p w:rsidR="00D9627F" w:rsidRDefault="00D9627F" w:rsidP="00D9627F"/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415"/>
        <w:gridCol w:w="5935"/>
      </w:tblGrid>
      <w:tr w:rsidR="00245A29" w:rsidRPr="0004575A" w:rsidTr="00DD4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:rsidR="00245A29" w:rsidRPr="0004575A" w:rsidRDefault="00245A29" w:rsidP="0004575A">
            <w:r w:rsidRPr="0004575A">
              <w:t>Tier I – Foundation Skills &amp; Workplace Competencies:</w:t>
            </w:r>
          </w:p>
        </w:tc>
      </w:tr>
      <w:tr w:rsidR="00D9627F" w:rsidTr="00DD498E">
        <w:tc>
          <w:tcPr>
            <w:tcW w:w="3415" w:type="dxa"/>
          </w:tcPr>
          <w:p w:rsidR="00D9627F" w:rsidRDefault="00245A29" w:rsidP="00D9627F">
            <w:r>
              <w:t>Foundation Skills:</w:t>
            </w:r>
          </w:p>
        </w:tc>
        <w:tc>
          <w:tcPr>
            <w:tcW w:w="5935" w:type="dxa"/>
          </w:tcPr>
          <w:p w:rsidR="00D9627F" w:rsidRDefault="00245A29" w:rsidP="00D9627F">
            <w:r>
              <w:t>Obtained through:</w:t>
            </w:r>
          </w:p>
        </w:tc>
      </w:tr>
      <w:tr w:rsidR="00D9627F" w:rsidTr="00DD498E">
        <w:tc>
          <w:tcPr>
            <w:tcW w:w="3415" w:type="dxa"/>
          </w:tcPr>
          <w:p w:rsidR="00245A29" w:rsidRPr="00C13DC5" w:rsidRDefault="00C13DC5" w:rsidP="00D9627F">
            <w:pPr>
              <w:rPr>
                <w:highlight w:val="blue"/>
              </w:rPr>
            </w:pPr>
            <w:r w:rsidRPr="00C13DC5">
              <w:t>Basic Computer Sufficiency</w:t>
            </w:r>
          </w:p>
          <w:p w:rsidR="00245A29" w:rsidRPr="00FE6C23" w:rsidRDefault="00C13DC5" w:rsidP="00D9627F">
            <w:pPr>
              <w:rPr>
                <w:highlight w:val="yellow"/>
              </w:rPr>
            </w:pPr>
            <w:r w:rsidRPr="00C13DC5">
              <w:t>Communication Skills</w:t>
            </w:r>
          </w:p>
        </w:tc>
        <w:tc>
          <w:tcPr>
            <w:tcW w:w="5935" w:type="dxa"/>
          </w:tcPr>
          <w:p w:rsidR="00D9627F" w:rsidRPr="00C13DC5" w:rsidRDefault="00C13DC5" w:rsidP="00D9627F">
            <w:r w:rsidRPr="00C13DC5">
              <w:t>Personal use of computers and school use</w:t>
            </w:r>
          </w:p>
          <w:p w:rsidR="00245A29" w:rsidRDefault="00C13DC5" w:rsidP="00D9627F">
            <w:r>
              <w:t>School and work experience</w:t>
            </w:r>
          </w:p>
        </w:tc>
      </w:tr>
    </w:tbl>
    <w:p w:rsidR="00DD498E" w:rsidRDefault="00DD498E" w:rsidP="00D9627F"/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415"/>
        <w:gridCol w:w="5935"/>
      </w:tblGrid>
      <w:tr w:rsidR="00DD498E" w:rsidTr="0054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:rsidR="00DD498E" w:rsidRDefault="00DD498E" w:rsidP="005452D9">
            <w:r>
              <w:rPr>
                <w:color w:val="000000" w:themeColor="text1"/>
              </w:rPr>
              <w:t>Tier II – Information Technology Skills, Knowledge &amp; Abilities:</w:t>
            </w:r>
          </w:p>
        </w:tc>
      </w:tr>
      <w:tr w:rsidR="00DD498E" w:rsidTr="005452D9">
        <w:tc>
          <w:tcPr>
            <w:tcW w:w="3415" w:type="dxa"/>
          </w:tcPr>
          <w:p w:rsidR="00DD498E" w:rsidRPr="00FE6C23" w:rsidRDefault="00FE6C23" w:rsidP="005452D9">
            <w:pPr>
              <w:rPr>
                <w:color w:val="000000" w:themeColor="text1"/>
              </w:rPr>
            </w:pPr>
            <w:r w:rsidRPr="009D77D8">
              <w:rPr>
                <w:color w:val="000000" w:themeColor="text1"/>
              </w:rPr>
              <w:t>Information Technology Skill:</w:t>
            </w:r>
          </w:p>
        </w:tc>
        <w:tc>
          <w:tcPr>
            <w:tcW w:w="5935" w:type="dxa"/>
          </w:tcPr>
          <w:p w:rsidR="00DD498E" w:rsidRDefault="00DD498E" w:rsidP="005452D9">
            <w:r>
              <w:t>Obtained through:</w:t>
            </w:r>
          </w:p>
        </w:tc>
      </w:tr>
      <w:tr w:rsidR="00DD498E" w:rsidTr="005452D9">
        <w:tc>
          <w:tcPr>
            <w:tcW w:w="3415" w:type="dxa"/>
          </w:tcPr>
          <w:p w:rsidR="00DD498E" w:rsidRPr="00353DF4" w:rsidRDefault="000542FB" w:rsidP="005452D9">
            <w:r w:rsidRPr="00353DF4">
              <w:t>Logical Skills</w:t>
            </w:r>
          </w:p>
          <w:p w:rsidR="00DD498E" w:rsidRPr="00FE6C23" w:rsidRDefault="00353DF4" w:rsidP="005452D9">
            <w:pPr>
              <w:rPr>
                <w:highlight w:val="yellow"/>
              </w:rPr>
            </w:pPr>
            <w:r w:rsidRPr="00353DF4">
              <w:t>Collaborative Skills</w:t>
            </w:r>
          </w:p>
        </w:tc>
        <w:tc>
          <w:tcPr>
            <w:tcW w:w="5935" w:type="dxa"/>
          </w:tcPr>
          <w:p w:rsidR="00DD498E" w:rsidRPr="00353DF4" w:rsidRDefault="000542FB" w:rsidP="005452D9">
            <w:r w:rsidRPr="00353DF4">
              <w:t>School and personal experience</w:t>
            </w:r>
          </w:p>
          <w:p w:rsidR="00DD498E" w:rsidRDefault="00353DF4" w:rsidP="005452D9">
            <w:r>
              <w:t>Experience in school and work</w:t>
            </w:r>
          </w:p>
        </w:tc>
      </w:tr>
    </w:tbl>
    <w:p w:rsidR="00DD498E" w:rsidRDefault="00DD498E" w:rsidP="00D9627F"/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415"/>
        <w:gridCol w:w="5935"/>
      </w:tblGrid>
      <w:tr w:rsidR="00DD498E" w:rsidTr="0054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:rsidR="00DD498E" w:rsidRPr="00DD498E" w:rsidRDefault="00DD498E" w:rsidP="005452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Tier III – Industry-Specific Technical Skills, Knowledge &amp; Abilities</w:t>
            </w:r>
            <w:r w:rsidRPr="009D77D8">
              <w:rPr>
                <w:color w:val="000000" w:themeColor="text1"/>
              </w:rPr>
              <w:t>:</w:t>
            </w:r>
          </w:p>
        </w:tc>
      </w:tr>
      <w:tr w:rsidR="00DD498E" w:rsidTr="005452D9">
        <w:tc>
          <w:tcPr>
            <w:tcW w:w="3415" w:type="dxa"/>
          </w:tcPr>
          <w:p w:rsidR="00DD498E" w:rsidRPr="00FE6C23" w:rsidRDefault="00FE6C23" w:rsidP="005452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Industry-Specific Skill</w:t>
            </w:r>
            <w:r w:rsidRPr="009D77D8">
              <w:rPr>
                <w:color w:val="000000" w:themeColor="text1"/>
              </w:rPr>
              <w:t>:</w:t>
            </w:r>
          </w:p>
        </w:tc>
        <w:tc>
          <w:tcPr>
            <w:tcW w:w="5935" w:type="dxa"/>
          </w:tcPr>
          <w:p w:rsidR="00DD498E" w:rsidRDefault="00DD498E" w:rsidP="005452D9">
            <w:r>
              <w:t>Obtained through:</w:t>
            </w:r>
          </w:p>
        </w:tc>
      </w:tr>
      <w:tr w:rsidR="00DD498E" w:rsidTr="005452D9">
        <w:tc>
          <w:tcPr>
            <w:tcW w:w="3415" w:type="dxa"/>
          </w:tcPr>
          <w:p w:rsidR="00DD498E" w:rsidRPr="00353DF4" w:rsidRDefault="000542FB" w:rsidP="005452D9">
            <w:r w:rsidRPr="00353DF4">
              <w:t>Java Programming Skill</w:t>
            </w:r>
          </w:p>
          <w:p w:rsidR="00DD498E" w:rsidRPr="00FE6C23" w:rsidRDefault="00DD498E" w:rsidP="005452D9">
            <w:pPr>
              <w:rPr>
                <w:highlight w:val="yellow"/>
              </w:rPr>
            </w:pPr>
          </w:p>
        </w:tc>
        <w:tc>
          <w:tcPr>
            <w:tcW w:w="5935" w:type="dxa"/>
          </w:tcPr>
          <w:p w:rsidR="00DD498E" w:rsidRPr="00353DF4" w:rsidRDefault="000542FB" w:rsidP="005452D9">
            <w:r w:rsidRPr="00353DF4">
              <w:t>Self-taught and class taught</w:t>
            </w:r>
          </w:p>
          <w:p w:rsidR="00DD498E" w:rsidRDefault="00DD498E" w:rsidP="005452D9"/>
        </w:tc>
      </w:tr>
    </w:tbl>
    <w:p w:rsidR="00DD498E" w:rsidRDefault="00DD498E" w:rsidP="00D9627F"/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415"/>
        <w:gridCol w:w="5935"/>
      </w:tblGrid>
      <w:tr w:rsidR="00DD498E" w:rsidTr="0054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:rsidR="00DD498E" w:rsidRPr="00DD498E" w:rsidRDefault="00FE6C23" w:rsidP="005452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Information Technology Goals</w:t>
            </w:r>
            <w:r w:rsidRPr="009D77D8">
              <w:rPr>
                <w:color w:val="000000" w:themeColor="text1"/>
              </w:rPr>
              <w:t>:</w:t>
            </w:r>
          </w:p>
        </w:tc>
      </w:tr>
      <w:tr w:rsidR="00FE6C23" w:rsidTr="005452D9">
        <w:tc>
          <w:tcPr>
            <w:tcW w:w="3415" w:type="dxa"/>
          </w:tcPr>
          <w:p w:rsidR="00FE6C23" w:rsidRPr="009D77D8" w:rsidRDefault="00FE6C23" w:rsidP="00FE6C23">
            <w:pPr>
              <w:rPr>
                <w:color w:val="000000" w:themeColor="text1"/>
              </w:rPr>
            </w:pPr>
            <w:r w:rsidRPr="009D77D8">
              <w:rPr>
                <w:color w:val="000000" w:themeColor="text1"/>
              </w:rPr>
              <w:t>Target Job Title:</w:t>
            </w:r>
          </w:p>
        </w:tc>
        <w:tc>
          <w:tcPr>
            <w:tcW w:w="5935" w:type="dxa"/>
          </w:tcPr>
          <w:p w:rsidR="00FE6C23" w:rsidRPr="009D77D8" w:rsidRDefault="00FE6C23" w:rsidP="00FE6C23">
            <w:pPr>
              <w:rPr>
                <w:color w:val="000000" w:themeColor="text1"/>
              </w:rPr>
            </w:pPr>
            <w:r w:rsidRPr="009D77D8">
              <w:rPr>
                <w:color w:val="000000" w:themeColor="text1"/>
              </w:rPr>
              <w:t>Skills required to qualify:</w:t>
            </w:r>
          </w:p>
        </w:tc>
      </w:tr>
      <w:tr w:rsidR="00FE6C23" w:rsidTr="005452D9">
        <w:tc>
          <w:tcPr>
            <w:tcW w:w="3415" w:type="dxa"/>
          </w:tcPr>
          <w:p w:rsidR="00FE6C23" w:rsidRPr="009D77D8" w:rsidRDefault="006B5AB5" w:rsidP="00FE6C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Owner of a tech company</w:t>
            </w:r>
          </w:p>
        </w:tc>
        <w:tc>
          <w:tcPr>
            <w:tcW w:w="5935" w:type="dxa"/>
          </w:tcPr>
          <w:p w:rsidR="00FE6C23" w:rsidRPr="006B5AB5" w:rsidRDefault="006B5AB5" w:rsidP="00FE6C23">
            <w:pPr>
              <w:rPr>
                <w:color w:val="000000" w:themeColor="text1"/>
              </w:rPr>
            </w:pPr>
            <w:r w:rsidRPr="006B5AB5">
              <w:rPr>
                <w:color w:val="000000" w:themeColor="text1"/>
              </w:rPr>
              <w:t>Deep Programming Knowledge</w:t>
            </w:r>
          </w:p>
          <w:p w:rsidR="00FE6C23" w:rsidRDefault="006B5AB5" w:rsidP="00FE6C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and Technology Collaboration Knowledge</w:t>
            </w:r>
          </w:p>
        </w:tc>
      </w:tr>
    </w:tbl>
    <w:p w:rsidR="00DD498E" w:rsidRDefault="00DD498E" w:rsidP="00D9627F"/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350"/>
      </w:tblGrid>
      <w:tr w:rsidR="0004575A" w:rsidTr="0079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:rsidR="0004575A" w:rsidRDefault="0004575A" w:rsidP="00796F5D">
            <w:r>
              <w:rPr>
                <w:color w:val="000000" w:themeColor="text1"/>
              </w:rPr>
              <w:t>Photo</w:t>
            </w:r>
          </w:p>
        </w:tc>
      </w:tr>
      <w:tr w:rsidR="0004575A" w:rsidTr="00B33A2A">
        <w:tc>
          <w:tcPr>
            <w:tcW w:w="9350" w:type="dxa"/>
          </w:tcPr>
          <w:p w:rsidR="0004575A" w:rsidRDefault="009F2C1B" w:rsidP="00796F5D">
            <w:r>
              <w:rPr>
                <w:noProof/>
              </w:rPr>
              <w:drawing>
                <wp:inline distT="0" distB="0" distL="0" distR="0" wp14:anchorId="4A905A0C" wp14:editId="1EDB49BD">
                  <wp:extent cx="2094346" cy="2100973"/>
                  <wp:effectExtent l="25400" t="25400" r="26670" b="203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ADJUSTEDNONRAW_thumb_3ac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44" r="21860"/>
                          <a:stretch/>
                        </pic:blipFill>
                        <pic:spPr bwMode="auto">
                          <a:xfrm>
                            <a:off x="0" y="0"/>
                            <a:ext cx="2108094" cy="211476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75A" w:rsidRPr="00D9627F" w:rsidRDefault="0004575A" w:rsidP="00D9627F"/>
    <w:sectPr w:rsidR="0004575A" w:rsidRPr="00D9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jAxNTQyNTY3NzEyMzJT0lEKTi0uzszPAykwrgUA6tdazCwAAAA="/>
  </w:docVars>
  <w:rsids>
    <w:rsidRoot w:val="002D018D"/>
    <w:rsid w:val="0004575A"/>
    <w:rsid w:val="000542FB"/>
    <w:rsid w:val="000809BE"/>
    <w:rsid w:val="001C05AD"/>
    <w:rsid w:val="00245A29"/>
    <w:rsid w:val="002D018D"/>
    <w:rsid w:val="00353DF4"/>
    <w:rsid w:val="004A7D69"/>
    <w:rsid w:val="006B5AB5"/>
    <w:rsid w:val="006F0513"/>
    <w:rsid w:val="00967B4A"/>
    <w:rsid w:val="009E2BE4"/>
    <w:rsid w:val="009F2C1B"/>
    <w:rsid w:val="00C13DC5"/>
    <w:rsid w:val="00D9627F"/>
    <w:rsid w:val="00DD498E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FECC"/>
  <w15:chartTrackingRefBased/>
  <w15:docId w15:val="{C27E3704-304C-224C-A2C5-92EA9325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75A"/>
    <w:pPr>
      <w:spacing w:before="20" w:after="20"/>
    </w:pPr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B4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4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4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4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4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4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4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4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4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4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4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4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4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67B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B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4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67B4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67B4A"/>
    <w:rPr>
      <w:b/>
      <w:bCs/>
    </w:rPr>
  </w:style>
  <w:style w:type="character" w:styleId="Emphasis">
    <w:name w:val="Emphasis"/>
    <w:basedOn w:val="DefaultParagraphFont"/>
    <w:uiPriority w:val="20"/>
    <w:qFormat/>
    <w:rsid w:val="00967B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67B4A"/>
    <w:rPr>
      <w:szCs w:val="32"/>
    </w:rPr>
  </w:style>
  <w:style w:type="paragraph" w:styleId="ListParagraph">
    <w:name w:val="List Paragraph"/>
    <w:basedOn w:val="Normal"/>
    <w:uiPriority w:val="34"/>
    <w:qFormat/>
    <w:rsid w:val="00967B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B4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7B4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4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4A"/>
    <w:rPr>
      <w:b/>
      <w:i/>
      <w:sz w:val="24"/>
    </w:rPr>
  </w:style>
  <w:style w:type="character" w:styleId="SubtleEmphasis">
    <w:name w:val="Subtle Emphasis"/>
    <w:uiPriority w:val="19"/>
    <w:qFormat/>
    <w:rsid w:val="00967B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67B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67B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67B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67B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B4A"/>
    <w:pPr>
      <w:outlineLvl w:val="9"/>
    </w:pPr>
  </w:style>
  <w:style w:type="table" w:styleId="TableGrid">
    <w:name w:val="Table Grid"/>
    <w:basedOn w:val="TableNormal"/>
    <w:uiPriority w:val="39"/>
    <w:rsid w:val="00D9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5A2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D4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tylerdavis@unomaha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davis/Desktop/School/Spring%202019/CIST%202100%20Orgs.,%20Apps.,%20and%20Tech./For%20Assignments/IT-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IT-resume.dotx</Template>
  <TotalTime>13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Davis</dc:creator>
  <cp:keywords/>
  <dc:description/>
  <cp:lastModifiedBy>Tyler Davis</cp:lastModifiedBy>
  <cp:revision>5</cp:revision>
  <dcterms:created xsi:type="dcterms:W3CDTF">2019-01-08T18:20:00Z</dcterms:created>
  <dcterms:modified xsi:type="dcterms:W3CDTF">2019-01-08T18:34:00Z</dcterms:modified>
</cp:coreProperties>
</file>